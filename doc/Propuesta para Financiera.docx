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:rsidTr="0089109B">
        <w:trPr>
          <w:trHeight w:val="270"/>
          <w:jc w:val="center"/>
        </w:trPr>
        <w:tc>
          <w:tcPr>
            <w:tcW w:w="10466" w:type="dxa"/>
          </w:tcPr>
          <w:p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41428F" w:rsidTr="0089109B">
        <w:trPr>
          <w:trHeight w:val="2691"/>
          <w:jc w:val="center"/>
        </w:trPr>
        <w:tc>
          <w:tcPr>
            <w:tcW w:w="10466" w:type="dxa"/>
            <w:vAlign w:val="bottom"/>
          </w:tcPr>
          <w:p w:rsidR="00A66B18" w:rsidRPr="00A66B18" w:rsidRDefault="005B0E9D" w:rsidP="00A66B18">
            <w:pPr>
              <w:pStyle w:val="Informacindecontacto"/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658240" behindDoc="1" locked="0" layoutInCell="1" allowOverlap="1" wp14:anchorId="6C3FBA9D" wp14:editId="63E6F6EB">
                  <wp:simplePos x="0" y="0"/>
                  <wp:positionH relativeFrom="column">
                    <wp:posOffset>4792345</wp:posOffset>
                  </wp:positionH>
                  <wp:positionV relativeFrom="paragraph">
                    <wp:posOffset>-829310</wp:posOffset>
                  </wp:positionV>
                  <wp:extent cx="1415415" cy="493395"/>
                  <wp:effectExtent l="0" t="0" r="0" b="190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whit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1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83D02">
              <w:t>Aplicaciones y Servicios Saavedra</w:t>
            </w:r>
          </w:p>
          <w:p w:rsidR="003E24DF" w:rsidRPr="0041428F" w:rsidRDefault="00D83D02" w:rsidP="00A66B18">
            <w:pPr>
              <w:pStyle w:val="Informacindecontacto"/>
            </w:pPr>
            <w:r>
              <w:t>Km. 56.5 Ruta Al Atlántico, Sanarte, El Progreso</w:t>
            </w:r>
          </w:p>
          <w:p w:rsidR="003E24DF" w:rsidRPr="00A66B18" w:rsidRDefault="00D83D02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5694 5996</w:t>
            </w:r>
          </w:p>
          <w:p w:rsidR="003E24DF" w:rsidRPr="0041428F" w:rsidRDefault="00D83D02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wsaavedra.91@gmail.com</w:t>
            </w:r>
          </w:p>
          <w:p w:rsidR="003E24DF" w:rsidRPr="0041428F" w:rsidRDefault="003E24DF" w:rsidP="00D83D02">
            <w:pPr>
              <w:pStyle w:val="Informacindecontacto"/>
              <w:rPr>
                <w:color w:val="000000" w:themeColor="text1"/>
              </w:rPr>
            </w:pPr>
          </w:p>
        </w:tc>
      </w:tr>
    </w:tbl>
    <w:p w:rsidR="00A66B18" w:rsidRDefault="00D83D02" w:rsidP="00D83D02">
      <w:pPr>
        <w:tabs>
          <w:tab w:val="left" w:pos="7455"/>
        </w:tabs>
      </w:pPr>
      <w:r>
        <w:tab/>
      </w:r>
    </w:p>
    <w:p w:rsidR="00D83D02" w:rsidRDefault="00D83D02" w:rsidP="00D83D02">
      <w:pPr>
        <w:tabs>
          <w:tab w:val="left" w:pos="7455"/>
        </w:tabs>
        <w:jc w:val="right"/>
      </w:pPr>
      <w:r>
        <w:t>Guatemala 25 de octubre de 2,022</w:t>
      </w:r>
    </w:p>
    <w:p w:rsidR="00DA79A9" w:rsidRDefault="00DA79A9" w:rsidP="00DA79A9">
      <w:pPr>
        <w:pStyle w:val="Saludo"/>
        <w:spacing w:before="0" w:after="0"/>
      </w:pPr>
    </w:p>
    <w:p w:rsidR="00DA79A9" w:rsidRDefault="00DA79A9" w:rsidP="00DA79A9">
      <w:pPr>
        <w:pStyle w:val="Saludo"/>
        <w:spacing w:before="0" w:after="0"/>
      </w:pPr>
    </w:p>
    <w:p w:rsidR="00DA79A9" w:rsidRDefault="00DA79A9" w:rsidP="00DA79A9">
      <w:pPr>
        <w:pStyle w:val="Saludo"/>
        <w:spacing w:before="0" w:after="0"/>
      </w:pPr>
      <w:r>
        <w:t xml:space="preserve">Sr. Walter </w:t>
      </w:r>
      <w:proofErr w:type="spellStart"/>
      <w:r>
        <w:t>Yax</w:t>
      </w:r>
      <w:proofErr w:type="spellEnd"/>
    </w:p>
    <w:p w:rsidR="00DA79A9" w:rsidRDefault="00DA79A9" w:rsidP="00DA79A9">
      <w:pPr>
        <w:pStyle w:val="Saludo"/>
        <w:spacing w:before="0" w:after="0"/>
      </w:pPr>
      <w:r>
        <w:t>Guatemala</w:t>
      </w:r>
    </w:p>
    <w:p w:rsidR="00DA79A9" w:rsidRDefault="00DA79A9" w:rsidP="00DA79A9">
      <w:pPr>
        <w:pStyle w:val="Saludo"/>
        <w:spacing w:before="0" w:after="0"/>
      </w:pPr>
      <w:r>
        <w:t>Presente</w:t>
      </w:r>
    </w:p>
    <w:p w:rsidR="00A66B18" w:rsidRPr="00E4786A" w:rsidRDefault="00D83D02" w:rsidP="00DA79A9">
      <w:pPr>
        <w:pStyle w:val="Saludo"/>
        <w:ind w:firstLine="720"/>
      </w:pPr>
      <w:r>
        <w:t xml:space="preserve">Estimado Sr. </w:t>
      </w:r>
      <w:proofErr w:type="spellStart"/>
      <w:r>
        <w:t>Yax</w:t>
      </w:r>
      <w:proofErr w:type="spellEnd"/>
      <w:r w:rsidR="00A66B18" w:rsidRPr="00E4786A">
        <w:rPr>
          <w:lang w:bidi="es-ES"/>
        </w:rPr>
        <w:t>:</w:t>
      </w:r>
    </w:p>
    <w:p w:rsidR="00DA79A9" w:rsidRDefault="00DA79A9" w:rsidP="00370B33">
      <w:r>
        <w:t xml:space="preserve">Atentamente me dirijo a usted deseándole éxitos en sus labores. </w:t>
      </w:r>
    </w:p>
    <w:p w:rsidR="00A66B18" w:rsidRDefault="00DA79A9" w:rsidP="00370B33">
      <w:r>
        <w:t>A través de la presente</w:t>
      </w:r>
      <w:r w:rsidR="00370B33">
        <w:t xml:space="preserve"> </w:t>
      </w:r>
      <w:r>
        <w:t xml:space="preserve">deseo detallar a usted </w:t>
      </w:r>
      <w:r w:rsidR="00370B33">
        <w:t>la propuesta para el proyecto de desarrollo de software</w:t>
      </w:r>
      <w:r w:rsidR="00D11C9A">
        <w:t xml:space="preserve"> WEB y App para IOS y </w:t>
      </w:r>
      <w:proofErr w:type="spellStart"/>
      <w:r w:rsidR="00D11C9A">
        <w:t>Android</w:t>
      </w:r>
      <w:proofErr w:type="spellEnd"/>
      <w:r w:rsidR="00D11C9A">
        <w:t>, para poder brindar los servicios de préstamos a planilla y préstamos prendarios.</w:t>
      </w:r>
    </w:p>
    <w:p w:rsidR="00D11C9A" w:rsidRDefault="00D11C9A" w:rsidP="00D11C9A">
      <w:r>
        <w:t xml:space="preserve">El proyecto incluye la creación y desarrollo de los siguientes </w:t>
      </w:r>
      <w:r w:rsidR="00B63ACB">
        <w:t>módulos</w:t>
      </w:r>
      <w:r>
        <w:t>:</w:t>
      </w:r>
    </w:p>
    <w:p w:rsidR="00D11C9A" w:rsidRDefault="00D11C9A" w:rsidP="00D11C9A">
      <w:pPr>
        <w:pStyle w:val="Prrafodelista"/>
        <w:numPr>
          <w:ilvl w:val="0"/>
          <w:numId w:val="5"/>
        </w:numPr>
      </w:pPr>
      <w:r>
        <w:t>Aplicación WEB</w:t>
      </w:r>
    </w:p>
    <w:p w:rsidR="00B63ACB" w:rsidRDefault="00B63ACB" w:rsidP="00B63ACB">
      <w:pPr>
        <w:pStyle w:val="Prrafodelista"/>
        <w:ind w:left="1080"/>
      </w:pPr>
    </w:p>
    <w:p w:rsidR="003E3004" w:rsidRDefault="003E3004" w:rsidP="00D11C9A">
      <w:pPr>
        <w:pStyle w:val="Prrafodelista"/>
        <w:numPr>
          <w:ilvl w:val="1"/>
          <w:numId w:val="5"/>
        </w:numPr>
      </w:pPr>
      <w:r>
        <w:t>Campañas (Se le denomina campaña a los distintos tipos de préstamos a ofrecer. Ejemplo: Prestamos Planilla, Préstamos Prendarios).</w:t>
      </w:r>
    </w:p>
    <w:p w:rsidR="003E3004" w:rsidRDefault="003E3004" w:rsidP="003E3004">
      <w:pPr>
        <w:pStyle w:val="Prrafodelista"/>
        <w:numPr>
          <w:ilvl w:val="2"/>
          <w:numId w:val="5"/>
        </w:numPr>
      </w:pPr>
      <w:r>
        <w:t>Mantenimiento general de campañas (Creación, edición, consulta y eliminación)</w:t>
      </w:r>
    </w:p>
    <w:p w:rsidR="00B63ACB" w:rsidRDefault="00B63ACB" w:rsidP="003E3004">
      <w:pPr>
        <w:pStyle w:val="Prrafodelista"/>
        <w:numPr>
          <w:ilvl w:val="2"/>
          <w:numId w:val="5"/>
        </w:numPr>
      </w:pPr>
      <w:r>
        <w:t>Mantenimiento general de clientes (Creación, edición, consulta y eliminación), estos clientes están ligados directamente o las campañas, por ejemplo: Campaña Préstamo por Planilla, sus clientes serán las distintas empresas.</w:t>
      </w:r>
    </w:p>
    <w:p w:rsidR="0063429C" w:rsidRDefault="003E3004" w:rsidP="0063429C">
      <w:pPr>
        <w:pStyle w:val="Prrafodelista"/>
        <w:numPr>
          <w:ilvl w:val="2"/>
          <w:numId w:val="5"/>
        </w:numPr>
      </w:pPr>
      <w:r>
        <w:t>Configuración de formularios</w:t>
      </w:r>
    </w:p>
    <w:p w:rsidR="0063429C" w:rsidRDefault="0063429C" w:rsidP="0063429C">
      <w:pPr>
        <w:pStyle w:val="Prrafodelista"/>
        <w:numPr>
          <w:ilvl w:val="3"/>
          <w:numId w:val="5"/>
        </w:numPr>
      </w:pPr>
      <w:r>
        <w:t>Formulario de alta de Empresa</w:t>
      </w:r>
    </w:p>
    <w:p w:rsidR="0063429C" w:rsidRDefault="0063429C" w:rsidP="0063429C">
      <w:pPr>
        <w:pStyle w:val="Prrafodelista"/>
        <w:numPr>
          <w:ilvl w:val="3"/>
          <w:numId w:val="5"/>
        </w:numPr>
      </w:pPr>
      <w:r>
        <w:t>Formulario de requisitos para precalificación.</w:t>
      </w:r>
    </w:p>
    <w:p w:rsidR="0063429C" w:rsidRDefault="003E3004" w:rsidP="0063429C">
      <w:pPr>
        <w:pStyle w:val="Prrafodelista"/>
        <w:numPr>
          <w:ilvl w:val="3"/>
          <w:numId w:val="5"/>
        </w:numPr>
      </w:pPr>
      <w:r>
        <w:t>Formulario de requis</w:t>
      </w:r>
      <w:r w:rsidR="0063429C">
        <w:t>itos para solicitud de préstamo.</w:t>
      </w:r>
      <w:r>
        <w:t xml:space="preserve"> </w:t>
      </w:r>
    </w:p>
    <w:p w:rsidR="003E3004" w:rsidRDefault="003E3004" w:rsidP="0063429C">
      <w:pPr>
        <w:pStyle w:val="Prrafodelista"/>
        <w:numPr>
          <w:ilvl w:val="3"/>
          <w:numId w:val="5"/>
        </w:numPr>
      </w:pPr>
      <w:r>
        <w:t>Formato y plantilla de datos a subir en Excel).</w:t>
      </w:r>
    </w:p>
    <w:p w:rsidR="0063429C" w:rsidRDefault="0063429C" w:rsidP="003E3004">
      <w:pPr>
        <w:pStyle w:val="Prrafodelista"/>
        <w:numPr>
          <w:ilvl w:val="2"/>
          <w:numId w:val="5"/>
        </w:numPr>
      </w:pPr>
      <w:r>
        <w:t>Generación y configuración de contratos en formato PDF.</w:t>
      </w:r>
    </w:p>
    <w:p w:rsidR="005B0E9D" w:rsidRDefault="005B0E9D" w:rsidP="003E3004">
      <w:pPr>
        <w:pStyle w:val="Prrafodelista"/>
        <w:numPr>
          <w:ilvl w:val="2"/>
          <w:numId w:val="5"/>
        </w:numPr>
      </w:pPr>
      <w:r>
        <w:t>Configuración de validaciones a cumplir para poder aplicar a uno de los distintos préstamos de las distintas campañas.</w:t>
      </w:r>
    </w:p>
    <w:p w:rsidR="00B63ACB" w:rsidRDefault="00B63ACB" w:rsidP="00B63ACB">
      <w:pPr>
        <w:pStyle w:val="Prrafodelista"/>
        <w:ind w:left="1944"/>
      </w:pPr>
    </w:p>
    <w:p w:rsidR="00DA79A9" w:rsidRDefault="00DA79A9" w:rsidP="00B63ACB">
      <w:pPr>
        <w:pStyle w:val="Prrafodelista"/>
        <w:ind w:left="1944"/>
      </w:pPr>
    </w:p>
    <w:p w:rsidR="00DA79A9" w:rsidRDefault="005B0E9D" w:rsidP="00B63ACB">
      <w:pPr>
        <w:pStyle w:val="Prrafodelista"/>
        <w:ind w:left="1944"/>
      </w:pPr>
      <w:r>
        <w:rPr>
          <w:noProof/>
          <w:lang w:val="es-GT" w:eastAsia="es-GT"/>
        </w:rPr>
        <w:lastRenderedPageBreak/>
        <w:drawing>
          <wp:anchor distT="0" distB="0" distL="114300" distR="114300" simplePos="0" relativeHeight="251666432" behindDoc="1" locked="0" layoutInCell="1" allowOverlap="1" wp14:anchorId="5116038A" wp14:editId="54929A7A">
            <wp:simplePos x="0" y="0"/>
            <wp:positionH relativeFrom="column">
              <wp:posOffset>4726305</wp:posOffset>
            </wp:positionH>
            <wp:positionV relativeFrom="paragraph">
              <wp:posOffset>157480</wp:posOffset>
            </wp:positionV>
            <wp:extent cx="1415415" cy="493395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whi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9A9" w:rsidRDefault="00DA79A9" w:rsidP="00B63ACB">
      <w:pPr>
        <w:pStyle w:val="Prrafodelista"/>
        <w:ind w:left="1944"/>
      </w:pPr>
    </w:p>
    <w:p w:rsidR="00DA79A9" w:rsidRDefault="005B0E9D" w:rsidP="005B0E9D">
      <w:pPr>
        <w:pStyle w:val="Prrafodelista"/>
        <w:tabs>
          <w:tab w:val="left" w:pos="8800"/>
        </w:tabs>
        <w:ind w:left="1944"/>
      </w:pPr>
      <w:r>
        <w:tab/>
      </w:r>
    </w:p>
    <w:p w:rsidR="005B0E9D" w:rsidRDefault="005B0E9D" w:rsidP="005B0E9D">
      <w:pPr>
        <w:pStyle w:val="Informacindecontacto"/>
        <w:ind w:left="0" w:firstLine="720"/>
      </w:pPr>
    </w:p>
    <w:p w:rsidR="00DA79A9" w:rsidRPr="00A66B18" w:rsidRDefault="00DA79A9" w:rsidP="005B0E9D">
      <w:pPr>
        <w:pStyle w:val="Informacindecontacto"/>
        <w:ind w:left="0" w:firstLine="720"/>
      </w:pPr>
      <w:r>
        <w:t>Aplicaciones y Servicios Saavedra</w:t>
      </w:r>
    </w:p>
    <w:p w:rsidR="00DA79A9" w:rsidRPr="0041428F" w:rsidRDefault="00DA79A9" w:rsidP="00DA79A9">
      <w:pPr>
        <w:pStyle w:val="Informacindecontacto"/>
      </w:pPr>
      <w:r>
        <w:t>Km. 56.5 Ruta Al Atlántico, Sanarte, El Progreso</w:t>
      </w:r>
    </w:p>
    <w:p w:rsidR="00DA79A9" w:rsidRPr="00A66B18" w:rsidRDefault="00DA79A9" w:rsidP="00DA79A9">
      <w:pPr>
        <w:pStyle w:val="Informacindecontacto"/>
      </w:pPr>
      <w:r>
        <w:rPr>
          <w:rStyle w:val="Textoennegrita"/>
          <w:b w:val="0"/>
          <w:bCs w:val="0"/>
        </w:rPr>
        <w:t>5694 5996</w:t>
      </w:r>
    </w:p>
    <w:p w:rsidR="00DA79A9" w:rsidRDefault="00DA79A9" w:rsidP="005B0E9D">
      <w:pPr>
        <w:pStyle w:val="Informacindecontacto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wsaavedra.91@gmail.com</w:t>
      </w:r>
    </w:p>
    <w:p w:rsidR="005B0E9D" w:rsidRDefault="005B0E9D" w:rsidP="005B0E9D">
      <w:pPr>
        <w:pStyle w:val="Informacindecontacto"/>
        <w:rPr>
          <w:rStyle w:val="Textoennegrita"/>
          <w:b w:val="0"/>
          <w:bCs w:val="0"/>
        </w:rPr>
      </w:pPr>
    </w:p>
    <w:p w:rsidR="005B0E9D" w:rsidRDefault="005B0E9D" w:rsidP="005B0E9D">
      <w:pPr>
        <w:pStyle w:val="Informacindecontacto"/>
      </w:pPr>
    </w:p>
    <w:p w:rsidR="005B0E9D" w:rsidRDefault="005B0E9D" w:rsidP="005B0E9D">
      <w:pPr>
        <w:pStyle w:val="Prrafodelista"/>
        <w:ind w:left="1512"/>
      </w:pPr>
    </w:p>
    <w:p w:rsidR="005B0E9D" w:rsidRDefault="005B0E9D" w:rsidP="005B0E9D">
      <w:pPr>
        <w:pStyle w:val="Prrafodelista"/>
        <w:ind w:left="1512"/>
      </w:pPr>
    </w:p>
    <w:p w:rsidR="005B0E9D" w:rsidRDefault="005B0E9D" w:rsidP="005B0E9D">
      <w:pPr>
        <w:pStyle w:val="Prrafodelista"/>
        <w:ind w:left="1512"/>
      </w:pPr>
    </w:p>
    <w:p w:rsidR="00B63ACB" w:rsidRDefault="00B63ACB" w:rsidP="00B63ACB">
      <w:pPr>
        <w:pStyle w:val="Prrafodelista"/>
        <w:numPr>
          <w:ilvl w:val="1"/>
          <w:numId w:val="5"/>
        </w:numPr>
      </w:pPr>
      <w:r>
        <w:t xml:space="preserve">Solicitudes, </w:t>
      </w:r>
    </w:p>
    <w:p w:rsidR="003E3004" w:rsidRDefault="00B63ACB" w:rsidP="00B63ACB">
      <w:pPr>
        <w:pStyle w:val="Prrafodelista"/>
        <w:numPr>
          <w:ilvl w:val="2"/>
          <w:numId w:val="5"/>
        </w:numPr>
      </w:pPr>
      <w:r>
        <w:t>Visualización y seguimiento de solicitudes a las diferentes campañas.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Revisión y Aprobación de las distintas solicitudes.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Historial de gestiones en cada solicitud.</w:t>
      </w:r>
    </w:p>
    <w:p w:rsidR="00B63ACB" w:rsidRDefault="00B63ACB" w:rsidP="00B63ACB">
      <w:pPr>
        <w:pStyle w:val="Prrafodelista"/>
        <w:ind w:left="1944"/>
      </w:pPr>
    </w:p>
    <w:p w:rsidR="00B63ACB" w:rsidRDefault="00B63ACB" w:rsidP="00B63ACB">
      <w:pPr>
        <w:pStyle w:val="Prrafodelista"/>
        <w:numPr>
          <w:ilvl w:val="1"/>
          <w:numId w:val="5"/>
        </w:numPr>
      </w:pPr>
      <w:r>
        <w:t>Usuario.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Mantenimiento general de usuarios internos (Creación, edición, consulta y eliminación) para la utilización del sistema.</w:t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Asignación de perfiles y permisos para restringir acceso a opciones, campañas y clientes.</w:t>
      </w:r>
    </w:p>
    <w:p w:rsidR="00B63ACB" w:rsidRDefault="00B63ACB" w:rsidP="00B63ACB">
      <w:pPr>
        <w:pStyle w:val="Prrafodelista"/>
        <w:ind w:left="1944"/>
      </w:pPr>
    </w:p>
    <w:p w:rsidR="00B63ACB" w:rsidRDefault="00B63ACB" w:rsidP="00B63ACB">
      <w:pPr>
        <w:pStyle w:val="Prrafodelista"/>
        <w:numPr>
          <w:ilvl w:val="1"/>
          <w:numId w:val="5"/>
        </w:numPr>
      </w:pPr>
      <w:r>
        <w:t>Perfiles.</w:t>
      </w:r>
    </w:p>
    <w:p w:rsidR="00B63ACB" w:rsidRDefault="00B63ACB" w:rsidP="00DA79A9">
      <w:pPr>
        <w:pStyle w:val="Prrafodelista"/>
        <w:numPr>
          <w:ilvl w:val="2"/>
          <w:numId w:val="5"/>
        </w:numPr>
      </w:pPr>
      <w:r>
        <w:t>Mantenimiento general de perfiles (Creación, edición, consulta y eliminación).</w:t>
      </w:r>
      <w:r w:rsidR="0089109B">
        <w:rPr>
          <w:noProof/>
          <w:lang w:val="es-GT" w:eastAsia="es-GT"/>
        </w:rPr>
        <w:drawing>
          <wp:anchor distT="0" distB="0" distL="114300" distR="114300" simplePos="0" relativeHeight="251660288" behindDoc="1" locked="0" layoutInCell="1" allowOverlap="1" wp14:anchorId="37C7C408" wp14:editId="05B82D31">
            <wp:simplePos x="0" y="0"/>
            <wp:positionH relativeFrom="margin">
              <wp:posOffset>4794183</wp:posOffset>
            </wp:positionH>
            <wp:positionV relativeFrom="paragraph">
              <wp:posOffset>-189865</wp:posOffset>
            </wp:positionV>
            <wp:extent cx="1415415" cy="493395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whi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ACB" w:rsidRDefault="00B63ACB" w:rsidP="00B63ACB">
      <w:pPr>
        <w:pStyle w:val="Prrafodelista"/>
        <w:numPr>
          <w:ilvl w:val="2"/>
          <w:numId w:val="5"/>
        </w:numPr>
      </w:pPr>
      <w:r>
        <w:t>Configuración de perfiles, permisos de sistema, campañas y clientes a los que puede acceder cada perfil</w:t>
      </w:r>
      <w:r w:rsidR="0089109B">
        <w:t>.</w:t>
      </w:r>
    </w:p>
    <w:p w:rsidR="0089109B" w:rsidRDefault="0089109B" w:rsidP="0089109B">
      <w:pPr>
        <w:pStyle w:val="Prrafodelista"/>
        <w:ind w:left="1944"/>
      </w:pPr>
    </w:p>
    <w:p w:rsidR="0089109B" w:rsidRDefault="0089109B" w:rsidP="0089109B">
      <w:pPr>
        <w:pStyle w:val="Prrafodelista"/>
        <w:numPr>
          <w:ilvl w:val="1"/>
          <w:numId w:val="5"/>
        </w:numPr>
      </w:pPr>
      <w:r>
        <w:t>Notificaciones en tiempo real de las distintas solicitudes.</w:t>
      </w:r>
    </w:p>
    <w:p w:rsidR="002D20DA" w:rsidRDefault="002D20DA" w:rsidP="002D20DA">
      <w:pPr>
        <w:pStyle w:val="Prrafodelista"/>
        <w:ind w:left="1512"/>
      </w:pP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Administración Cliente</w:t>
      </w:r>
    </w:p>
    <w:p w:rsidR="002D20DA" w:rsidRDefault="002D20DA" w:rsidP="002D20DA">
      <w:pPr>
        <w:pStyle w:val="Prrafodelista"/>
        <w:numPr>
          <w:ilvl w:val="2"/>
          <w:numId w:val="5"/>
        </w:numPr>
      </w:pPr>
      <w:r>
        <w:t>Visualización de los empleados cargados.</w:t>
      </w:r>
    </w:p>
    <w:p w:rsidR="002D20DA" w:rsidRDefault="002D20DA" w:rsidP="002D20DA">
      <w:pPr>
        <w:pStyle w:val="Prrafodelista"/>
        <w:numPr>
          <w:ilvl w:val="2"/>
          <w:numId w:val="5"/>
        </w:numPr>
      </w:pPr>
      <w:r>
        <w:t>Carga masiva de empleados y pagos.</w:t>
      </w:r>
    </w:p>
    <w:p w:rsidR="002D20DA" w:rsidRDefault="002D20DA" w:rsidP="002D20DA">
      <w:pPr>
        <w:pStyle w:val="Prrafodelista"/>
        <w:numPr>
          <w:ilvl w:val="2"/>
          <w:numId w:val="5"/>
        </w:numPr>
      </w:pPr>
      <w:r>
        <w:t xml:space="preserve">Creación individual de empleados y pagos, edición de empleados. </w:t>
      </w:r>
    </w:p>
    <w:p w:rsidR="002D20DA" w:rsidRDefault="002D20DA" w:rsidP="002D20DA">
      <w:pPr>
        <w:pStyle w:val="Prrafodelista"/>
        <w:numPr>
          <w:ilvl w:val="2"/>
          <w:numId w:val="5"/>
        </w:numPr>
      </w:pPr>
      <w:r>
        <w:t>Descarga de listado de empleados cargados.</w:t>
      </w:r>
    </w:p>
    <w:p w:rsidR="002D20DA" w:rsidRDefault="002D20DA" w:rsidP="002D20DA">
      <w:pPr>
        <w:pStyle w:val="Prrafodelista"/>
        <w:ind w:left="1944"/>
      </w:pPr>
    </w:p>
    <w:p w:rsidR="002D20DA" w:rsidRDefault="002D20DA" w:rsidP="002D20DA">
      <w:pPr>
        <w:pStyle w:val="Prrafodelista"/>
        <w:numPr>
          <w:ilvl w:val="0"/>
          <w:numId w:val="5"/>
        </w:numPr>
      </w:pPr>
      <w:r>
        <w:t xml:space="preserve">App IOS / </w:t>
      </w:r>
      <w:proofErr w:type="spellStart"/>
      <w:r>
        <w:t>Android</w:t>
      </w:r>
      <w:proofErr w:type="spellEnd"/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Ingreso por correo, Facebook, Apple Id.</w:t>
      </w:r>
    </w:p>
    <w:p w:rsidR="00962EF4" w:rsidRDefault="00962EF4" w:rsidP="002D20DA">
      <w:pPr>
        <w:pStyle w:val="Prrafodelista"/>
        <w:numPr>
          <w:ilvl w:val="1"/>
          <w:numId w:val="5"/>
        </w:numPr>
      </w:pPr>
      <w:r>
        <w:t>Ubicación GPS</w:t>
      </w:r>
      <w:r w:rsidR="0063429C">
        <w:t>.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Carga de información requerida para poder hacer la solicitud del crédito.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Creación y visualización del estado de las solicitudes realizadas.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 xml:space="preserve">Historial de gestiones, solicitudes y préstamos realizados. 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>Notificaciones en vivo de gestiones y solicitudes.</w:t>
      </w:r>
    </w:p>
    <w:p w:rsidR="002D20DA" w:rsidRDefault="002D20DA" w:rsidP="002D20DA">
      <w:pPr>
        <w:pStyle w:val="Prrafodelista"/>
        <w:numPr>
          <w:ilvl w:val="1"/>
          <w:numId w:val="5"/>
        </w:numPr>
      </w:pPr>
      <w:r>
        <w:t xml:space="preserve">Visualización de estado de cuenta de los </w:t>
      </w:r>
      <w:r w:rsidR="00310311">
        <w:t>préstamos</w:t>
      </w:r>
      <w:r>
        <w:t xml:space="preserve"> activos.</w:t>
      </w:r>
    </w:p>
    <w:p w:rsidR="000B3251" w:rsidRDefault="000B3251" w:rsidP="002D20DA">
      <w:pPr>
        <w:pStyle w:val="Prrafodelista"/>
        <w:numPr>
          <w:ilvl w:val="1"/>
          <w:numId w:val="5"/>
        </w:numPr>
      </w:pPr>
      <w:r>
        <w:t>Envió de información a aseguradora (</w:t>
      </w:r>
      <w:proofErr w:type="spellStart"/>
      <w:r>
        <w:t>Asegrup</w:t>
      </w:r>
      <w:proofErr w:type="spellEnd"/>
      <w:r>
        <w:t xml:space="preserve">), esto puede ser vía correo, api o de la forma que se acuerde con la </w:t>
      </w:r>
      <w:r w:rsidR="005B0E9D">
        <w:t>aseguradora</w:t>
      </w:r>
      <w:r>
        <w:t>.</w:t>
      </w:r>
    </w:p>
    <w:p w:rsidR="005B0E9D" w:rsidRDefault="005B0E9D" w:rsidP="005B0E9D">
      <w:pPr>
        <w:pStyle w:val="Prrafodelista"/>
        <w:numPr>
          <w:ilvl w:val="1"/>
          <w:numId w:val="5"/>
        </w:numPr>
      </w:pPr>
      <w:r>
        <w:t>Chat general.</w:t>
      </w:r>
    </w:p>
    <w:p w:rsidR="000B3251" w:rsidRDefault="000B3251" w:rsidP="005B0E9D">
      <w:pPr>
        <w:pStyle w:val="Prrafodelista"/>
        <w:numPr>
          <w:ilvl w:val="1"/>
          <w:numId w:val="5"/>
        </w:numPr>
      </w:pPr>
      <w:r>
        <w:t xml:space="preserve">Precalificación en el sistema, validando datos del formulario, para </w:t>
      </w:r>
      <w:r w:rsidR="005B0E9D">
        <w:t>cálculo</w:t>
      </w:r>
      <w:r>
        <w:t xml:space="preserve"> de cuotas, interés, etc…</w:t>
      </w:r>
    </w:p>
    <w:p w:rsidR="005B0E9D" w:rsidRDefault="005B0E9D" w:rsidP="005B0E9D"/>
    <w:p w:rsidR="005B0E9D" w:rsidRDefault="005B0E9D" w:rsidP="005B0E9D">
      <w:pPr>
        <w:ind w:left="0"/>
      </w:pPr>
      <w:r>
        <w:rPr>
          <w:noProof/>
          <w:lang w:val="es-GT" w:eastAsia="es-GT"/>
        </w:rPr>
        <w:lastRenderedPageBreak/>
        <w:drawing>
          <wp:anchor distT="0" distB="0" distL="114300" distR="114300" simplePos="0" relativeHeight="251668480" behindDoc="1" locked="0" layoutInCell="1" allowOverlap="1" wp14:anchorId="695F42B7" wp14:editId="068F5035">
            <wp:simplePos x="0" y="0"/>
            <wp:positionH relativeFrom="column">
              <wp:posOffset>4845050</wp:posOffset>
            </wp:positionH>
            <wp:positionV relativeFrom="paragraph">
              <wp:posOffset>179260</wp:posOffset>
            </wp:positionV>
            <wp:extent cx="1415415" cy="493395"/>
            <wp:effectExtent l="0" t="0" r="0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whi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E9D" w:rsidRDefault="005B0E9D" w:rsidP="005B0E9D">
      <w:pPr>
        <w:pStyle w:val="Informacindecontacto"/>
        <w:ind w:left="0" w:firstLine="720"/>
      </w:pPr>
    </w:p>
    <w:p w:rsidR="005B0E9D" w:rsidRDefault="005B0E9D" w:rsidP="005B0E9D">
      <w:pPr>
        <w:pStyle w:val="Informacindecontacto"/>
        <w:ind w:left="0" w:firstLine="720"/>
      </w:pPr>
    </w:p>
    <w:p w:rsidR="005B0E9D" w:rsidRDefault="005B0E9D" w:rsidP="005B0E9D">
      <w:pPr>
        <w:pStyle w:val="Informacindecontacto"/>
        <w:ind w:left="0" w:firstLine="720"/>
      </w:pPr>
    </w:p>
    <w:p w:rsidR="005B0E9D" w:rsidRPr="00A66B18" w:rsidRDefault="005B0E9D" w:rsidP="005B0E9D">
      <w:pPr>
        <w:pStyle w:val="Informacindecontacto"/>
        <w:ind w:left="0" w:firstLine="720"/>
      </w:pPr>
      <w:r>
        <w:t>Aplicaciones y Servicios Saavedra</w:t>
      </w:r>
    </w:p>
    <w:p w:rsidR="005B0E9D" w:rsidRPr="0041428F" w:rsidRDefault="005B0E9D" w:rsidP="005B0E9D">
      <w:pPr>
        <w:pStyle w:val="Informacindecontacto"/>
      </w:pPr>
      <w:r>
        <w:t>Km. 56.5 Ruta Al Atlántico, Sanarte, El Progreso</w:t>
      </w:r>
    </w:p>
    <w:p w:rsidR="005B0E9D" w:rsidRPr="00A66B18" w:rsidRDefault="005B0E9D" w:rsidP="005B0E9D">
      <w:pPr>
        <w:pStyle w:val="Informacindecontacto"/>
      </w:pPr>
      <w:r>
        <w:rPr>
          <w:rStyle w:val="Textoennegrita"/>
          <w:b w:val="0"/>
          <w:bCs w:val="0"/>
        </w:rPr>
        <w:t>5694 5996</w:t>
      </w:r>
    </w:p>
    <w:p w:rsidR="005B0E9D" w:rsidRDefault="005B0E9D" w:rsidP="005B0E9D">
      <w:pPr>
        <w:pStyle w:val="Informacindecontacto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wsaavedra.91@gmail.com</w:t>
      </w:r>
    </w:p>
    <w:p w:rsidR="005B0E9D" w:rsidRDefault="005B0E9D" w:rsidP="005B0E9D"/>
    <w:p w:rsidR="005B0E9D" w:rsidRDefault="005B0E9D" w:rsidP="005B0E9D"/>
    <w:p w:rsidR="005B0E9D" w:rsidRDefault="005B0E9D" w:rsidP="005B0E9D"/>
    <w:p w:rsidR="000B3251" w:rsidRDefault="005B0E9D" w:rsidP="005B0E9D">
      <w:pPr>
        <w:pStyle w:val="Prrafodelista"/>
        <w:numPr>
          <w:ilvl w:val="1"/>
          <w:numId w:val="5"/>
        </w:numPr>
      </w:pPr>
      <w:r>
        <w:t>Carga de documentos en los diferentes formularios u opciones donde sea necesario.</w:t>
      </w:r>
    </w:p>
    <w:p w:rsidR="003E3004" w:rsidRDefault="00310311" w:rsidP="00310311">
      <w:r>
        <w:t>Tiempo de entrega</w:t>
      </w:r>
    </w:p>
    <w:p w:rsidR="00310311" w:rsidRDefault="00310311" w:rsidP="00310311">
      <w:r>
        <w:t>El proyecto tiene una durac</w:t>
      </w:r>
      <w:r w:rsidR="00B408DF">
        <w:t>ión de desarrollo estimada de 50</w:t>
      </w:r>
      <w:r>
        <w:t xml:space="preserve"> días</w:t>
      </w:r>
      <w:r w:rsidR="00854CE9">
        <w:t xml:space="preserve"> hábiles</w:t>
      </w:r>
      <w:r>
        <w:t>, más un tiempo de 3 a 5 días de instalación en producción y 4 horas de capacitación de uso.</w:t>
      </w:r>
    </w:p>
    <w:p w:rsidR="00DA79A9" w:rsidRDefault="00DA79A9" w:rsidP="005B0E9D">
      <w:pPr>
        <w:ind w:left="0"/>
      </w:pPr>
    </w:p>
    <w:p w:rsidR="00310311" w:rsidRDefault="00310311" w:rsidP="00310311">
      <w:r>
        <w:t>Las especificaciones de las tecnologías a utilizar, las cuales deben ser validadas por el área de IT para no causar incompatibilidad con servidores, son las siguientes:</w:t>
      </w:r>
    </w:p>
    <w:p w:rsidR="007B3D25" w:rsidRPr="007B3D25" w:rsidRDefault="007B3D25" w:rsidP="00310311">
      <w:pPr>
        <w:rPr>
          <w:b/>
        </w:rPr>
      </w:pPr>
      <w:r w:rsidRPr="007B3D25">
        <w:rPr>
          <w:b/>
        </w:rPr>
        <w:t>Tecnologías:</w:t>
      </w:r>
    </w:p>
    <w:p w:rsidR="00310311" w:rsidRDefault="00310311" w:rsidP="00310311">
      <w:pPr>
        <w:pStyle w:val="Prrafodelista"/>
        <w:numPr>
          <w:ilvl w:val="0"/>
          <w:numId w:val="6"/>
        </w:numPr>
      </w:pPr>
      <w:proofErr w:type="spellStart"/>
      <w:r>
        <w:t>NodeJs</w:t>
      </w:r>
      <w:proofErr w:type="spellEnd"/>
      <w:r w:rsidR="007B3D25">
        <w:t xml:space="preserve"> v 16.28</w:t>
      </w:r>
    </w:p>
    <w:p w:rsidR="00310311" w:rsidRDefault="00310311" w:rsidP="00310311">
      <w:pPr>
        <w:pStyle w:val="Prrafodelista"/>
        <w:numPr>
          <w:ilvl w:val="0"/>
          <w:numId w:val="6"/>
        </w:numPr>
      </w:pPr>
      <w:proofErr w:type="spellStart"/>
      <w:r>
        <w:t>ReactJs</w:t>
      </w:r>
      <w:proofErr w:type="spellEnd"/>
      <w:r w:rsidR="007B3D25">
        <w:t xml:space="preserve"> v 18.2</w:t>
      </w:r>
    </w:p>
    <w:p w:rsidR="00310311" w:rsidRDefault="00310311" w:rsidP="00310311">
      <w:pPr>
        <w:pStyle w:val="Prrafodelista"/>
        <w:numPr>
          <w:ilvl w:val="0"/>
          <w:numId w:val="6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 w:rsidR="007B3D25">
        <w:t xml:space="preserve"> v 0.70</w:t>
      </w:r>
    </w:p>
    <w:p w:rsidR="00310311" w:rsidRDefault="00310311" w:rsidP="00310311">
      <w:pPr>
        <w:pStyle w:val="Prrafodelista"/>
        <w:numPr>
          <w:ilvl w:val="0"/>
          <w:numId w:val="6"/>
        </w:numPr>
      </w:pPr>
      <w:proofErr w:type="spellStart"/>
      <w:r>
        <w:t>Mysql</w:t>
      </w:r>
      <w:proofErr w:type="spellEnd"/>
      <w:r w:rsidR="007B3D25">
        <w:t xml:space="preserve"> v 8+</w:t>
      </w:r>
    </w:p>
    <w:p w:rsidR="007B3D25" w:rsidRDefault="007B3D25" w:rsidP="007B3D25">
      <w:pPr>
        <w:pStyle w:val="Prrafodelista"/>
        <w:numPr>
          <w:ilvl w:val="0"/>
          <w:numId w:val="6"/>
        </w:numPr>
      </w:pPr>
      <w:r>
        <w:t xml:space="preserve">Linux Ubuntu v 20.04 LTS </w:t>
      </w:r>
    </w:p>
    <w:p w:rsidR="005B0E9D" w:rsidRDefault="00CA537C" w:rsidP="00DA79A9">
      <w:r>
        <w:t xml:space="preserve">Modificaciones extras quedan sujetas a revisión de precios y tiempos de entrega. </w:t>
      </w:r>
      <w:r w:rsidR="000B6E13">
        <w:t>El proyecto contempla tener soporte técnico en los primeros 30 días luego de la implementación del mismo.</w:t>
      </w:r>
    </w:p>
    <w:p w:rsidR="005B0E9D" w:rsidRDefault="005B0E9D" w:rsidP="00DA79A9"/>
    <w:p w:rsidR="005B0E9D" w:rsidRDefault="005B0E9D" w:rsidP="00DA79A9"/>
    <w:p w:rsidR="005B0E9D" w:rsidRDefault="005B0E9D" w:rsidP="00DA79A9"/>
    <w:p w:rsidR="005B0E9D" w:rsidRDefault="005B0E9D" w:rsidP="00DA79A9"/>
    <w:p w:rsidR="005B0E9D" w:rsidRDefault="005B0E9D" w:rsidP="00DA79A9"/>
    <w:p w:rsidR="005B0E9D" w:rsidRDefault="005B0E9D" w:rsidP="00DA79A9">
      <w:r>
        <w:rPr>
          <w:noProof/>
          <w:lang w:val="es-GT" w:eastAsia="es-GT"/>
        </w:rPr>
        <w:lastRenderedPageBreak/>
        <w:drawing>
          <wp:anchor distT="0" distB="0" distL="114300" distR="114300" simplePos="0" relativeHeight="251662336" behindDoc="1" locked="0" layoutInCell="1" allowOverlap="1" wp14:anchorId="6520B154" wp14:editId="323FDC27">
            <wp:simplePos x="0" y="0"/>
            <wp:positionH relativeFrom="column">
              <wp:posOffset>4851202</wp:posOffset>
            </wp:positionH>
            <wp:positionV relativeFrom="paragraph">
              <wp:posOffset>188967</wp:posOffset>
            </wp:positionV>
            <wp:extent cx="1415415" cy="493395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whi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E9D" w:rsidRDefault="005B0E9D" w:rsidP="00DA79A9"/>
    <w:p w:rsidR="005B0E9D" w:rsidRDefault="005B0E9D" w:rsidP="005B0E9D">
      <w:pPr>
        <w:pStyle w:val="Informacindecontacto"/>
        <w:ind w:left="0" w:firstLine="720"/>
      </w:pPr>
    </w:p>
    <w:p w:rsidR="005B0E9D" w:rsidRPr="00A66B18" w:rsidRDefault="005B0E9D" w:rsidP="005B0E9D">
      <w:pPr>
        <w:pStyle w:val="Informacindecontacto"/>
        <w:ind w:left="0" w:firstLine="720"/>
      </w:pPr>
      <w:r>
        <w:t>Aplicaciones y Servicios Saavedra</w:t>
      </w:r>
    </w:p>
    <w:p w:rsidR="005B0E9D" w:rsidRPr="0041428F" w:rsidRDefault="005B0E9D" w:rsidP="005B0E9D">
      <w:pPr>
        <w:pStyle w:val="Informacindecontacto"/>
      </w:pPr>
      <w:r>
        <w:t>Km. 56.5 Ruta Al Atlántico, Sanarte, El Progreso</w:t>
      </w:r>
    </w:p>
    <w:p w:rsidR="005B0E9D" w:rsidRPr="00A66B18" w:rsidRDefault="005B0E9D" w:rsidP="005B0E9D">
      <w:pPr>
        <w:pStyle w:val="Informacindecontacto"/>
      </w:pPr>
      <w:r>
        <w:rPr>
          <w:rStyle w:val="Textoennegrita"/>
          <w:b w:val="0"/>
          <w:bCs w:val="0"/>
        </w:rPr>
        <w:t>5694 5996</w:t>
      </w:r>
    </w:p>
    <w:p w:rsidR="005B0E9D" w:rsidRDefault="005B0E9D" w:rsidP="005B0E9D">
      <w:pPr>
        <w:pStyle w:val="Informacindecontacto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wsaavedra.91@gmail.com</w:t>
      </w:r>
    </w:p>
    <w:p w:rsidR="005B0E9D" w:rsidRDefault="005B0E9D" w:rsidP="00DA79A9"/>
    <w:p w:rsidR="005B0E9D" w:rsidRPr="00DA79A9" w:rsidRDefault="005B0E9D" w:rsidP="00DA79A9"/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4"/>
      </w:tblGrid>
      <w:tr w:rsidR="00FE7C83" w:rsidTr="00FE7C83"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>
              <w:t>Precio del Proyecto</w:t>
            </w:r>
          </w:p>
        </w:tc>
        <w:tc>
          <w:tcPr>
            <w:tcW w:w="5228" w:type="dxa"/>
          </w:tcPr>
          <w:p w:rsidR="00FE7C83" w:rsidRDefault="00B408DF" w:rsidP="00DA79A9">
            <w:pPr>
              <w:pStyle w:val="Firma"/>
              <w:ind w:left="0"/>
            </w:pPr>
            <w:r>
              <w:t>$5,0</w:t>
            </w:r>
            <w:r w:rsidR="00FE7C83">
              <w:t xml:space="preserve">00.00 </w:t>
            </w:r>
            <w:r w:rsidR="00DA79A9">
              <w:t>No Incluye</w:t>
            </w:r>
            <w:r w:rsidR="00FE7C83">
              <w:t xml:space="preserve"> IVA</w:t>
            </w:r>
          </w:p>
        </w:tc>
      </w:tr>
      <w:tr w:rsidR="00FE7C83" w:rsidTr="00FE7C83"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>
              <w:t>Descuento Especial 10%</w:t>
            </w:r>
          </w:p>
        </w:tc>
        <w:tc>
          <w:tcPr>
            <w:tcW w:w="5228" w:type="dxa"/>
          </w:tcPr>
          <w:p w:rsidR="00FE7C83" w:rsidRDefault="00B408DF" w:rsidP="00DA79A9">
            <w:pPr>
              <w:pStyle w:val="Firma"/>
              <w:ind w:left="0"/>
            </w:pPr>
            <w:r>
              <w:rPr>
                <w:color w:val="FF0000"/>
              </w:rPr>
              <w:t>$500</w:t>
            </w:r>
            <w:r w:rsidR="00FE7C83">
              <w:rPr>
                <w:color w:val="FF0000"/>
              </w:rPr>
              <w:t>.00</w:t>
            </w:r>
            <w:r w:rsidR="00FE7C83" w:rsidRPr="00FE7C83">
              <w:rPr>
                <w:color w:val="FF0000"/>
              </w:rPr>
              <w:t xml:space="preserve"> </w:t>
            </w:r>
          </w:p>
        </w:tc>
      </w:tr>
      <w:tr w:rsidR="00FE7C83" w:rsidTr="00FE7C83">
        <w:tc>
          <w:tcPr>
            <w:tcW w:w="5228" w:type="dxa"/>
          </w:tcPr>
          <w:p w:rsidR="00FE7C83" w:rsidRDefault="00FE7C83" w:rsidP="00FE7C83">
            <w:pPr>
              <w:pStyle w:val="Firma"/>
              <w:ind w:left="0"/>
            </w:pPr>
            <w:r>
              <w:t>Precio del Proyecto con descuento</w:t>
            </w:r>
          </w:p>
        </w:tc>
        <w:tc>
          <w:tcPr>
            <w:tcW w:w="5228" w:type="dxa"/>
          </w:tcPr>
          <w:p w:rsidR="00FE7C83" w:rsidRDefault="00B408DF" w:rsidP="00FE7C83">
            <w:pPr>
              <w:pStyle w:val="Firma"/>
              <w:ind w:left="0"/>
            </w:pPr>
            <w:r>
              <w:t>$4,5</w:t>
            </w:r>
            <w:r w:rsidR="00FE7C83">
              <w:t xml:space="preserve">00 </w:t>
            </w:r>
            <w:r w:rsidR="00DA79A9">
              <w:t xml:space="preserve">No </w:t>
            </w:r>
            <w:r w:rsidR="00FE7C83">
              <w:t>incluye IVA</w:t>
            </w:r>
          </w:p>
        </w:tc>
      </w:tr>
    </w:tbl>
    <w:p w:rsidR="005B0E9D" w:rsidRDefault="005B0E9D" w:rsidP="005B0E9D">
      <w:pPr>
        <w:ind w:left="0"/>
      </w:pPr>
    </w:p>
    <w:p w:rsidR="000B6E13" w:rsidRDefault="000B6E13" w:rsidP="000B6E13">
      <w:r>
        <w:t>La forma de pago es con un monto inicial de proyecto del 25% ($</w:t>
      </w:r>
      <w:r w:rsidR="00B408DF">
        <w:t>1,125</w:t>
      </w:r>
      <w:r>
        <w:t>.00</w:t>
      </w:r>
      <w:r w:rsidR="00DA79A9">
        <w:t xml:space="preserve"> más IVA</w:t>
      </w:r>
      <w:r>
        <w:t xml:space="preserve">) y un segundo pago al finalizar el desarrollo por el </w:t>
      </w:r>
      <w:r w:rsidR="00B408DF">
        <w:t>75% restante ($3</w:t>
      </w:r>
      <w:r>
        <w:t>,</w:t>
      </w:r>
      <w:r w:rsidR="00B408DF">
        <w:t>375</w:t>
      </w:r>
      <w:r>
        <w:t>.00</w:t>
      </w:r>
      <w:r w:rsidR="00DA79A9">
        <w:t xml:space="preserve"> más IVA</w:t>
      </w:r>
      <w:r>
        <w:t>).</w:t>
      </w:r>
    </w:p>
    <w:p w:rsidR="000B6E13" w:rsidRDefault="00DA79A9" w:rsidP="000B6E13">
      <w:r>
        <w:t xml:space="preserve">Cualquier </w:t>
      </w:r>
      <w:r w:rsidR="000B6E13">
        <w:t>consulta quedo a la orden</w:t>
      </w:r>
      <w:r w:rsidR="00BD18AF">
        <w:t>.</w:t>
      </w:r>
    </w:p>
    <w:p w:rsidR="005B0E9D" w:rsidRDefault="005B0E9D" w:rsidP="007B3D25">
      <w:pPr>
        <w:ind w:left="0"/>
      </w:pPr>
    </w:p>
    <w:p w:rsidR="005B0E9D" w:rsidRDefault="005B0E9D" w:rsidP="007B3D25">
      <w:pPr>
        <w:ind w:left="0"/>
      </w:pPr>
    </w:p>
    <w:p w:rsidR="005B0E9D" w:rsidRDefault="005B0E9D" w:rsidP="007B3D25">
      <w:pPr>
        <w:ind w:left="0"/>
      </w:pPr>
    </w:p>
    <w:p w:rsidR="005B0E9D" w:rsidRDefault="005B0E9D" w:rsidP="007B3D25">
      <w:pPr>
        <w:ind w:left="0"/>
      </w:pPr>
    </w:p>
    <w:p w:rsidR="005B0E9D" w:rsidRDefault="005B0E9D" w:rsidP="007B3D25">
      <w:pPr>
        <w:ind w:left="0"/>
      </w:pPr>
    </w:p>
    <w:p w:rsidR="005B0E9D" w:rsidRDefault="005B0E9D" w:rsidP="007B3D25">
      <w:pPr>
        <w:ind w:left="0"/>
      </w:pPr>
    </w:p>
    <w:p w:rsidR="005B0E9D" w:rsidRDefault="005B0E9D" w:rsidP="007B3D25">
      <w:pPr>
        <w:ind w:left="0"/>
      </w:pPr>
      <w:bookmarkStart w:id="0" w:name="_GoBack"/>
      <w:bookmarkEnd w:id="0"/>
    </w:p>
    <w:p w:rsidR="000B6E13" w:rsidRDefault="000B6E13" w:rsidP="000B6E13">
      <w:r>
        <w:t>Atentamente,</w:t>
      </w:r>
    </w:p>
    <w:p w:rsidR="000B6E13" w:rsidRDefault="000B6E13" w:rsidP="000B6E13"/>
    <w:p w:rsidR="000B6E13" w:rsidRDefault="000B6E13" w:rsidP="000B6E13"/>
    <w:p w:rsidR="00A66B18" w:rsidRPr="0041428F" w:rsidRDefault="000B6E13" w:rsidP="000B6E13">
      <w:pPr>
        <w:rPr>
          <w:color w:val="000000" w:themeColor="text1"/>
        </w:rPr>
      </w:pPr>
      <w:r>
        <w:t>Willian Enrique Saavedra Monterroso</w:t>
      </w:r>
    </w:p>
    <w:sectPr w:rsidR="00A66B18" w:rsidRPr="0041428F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1B" w:rsidRDefault="004D541B" w:rsidP="00A66B18">
      <w:pPr>
        <w:spacing w:before="0" w:after="0"/>
      </w:pPr>
      <w:r>
        <w:separator/>
      </w:r>
    </w:p>
  </w:endnote>
  <w:endnote w:type="continuationSeparator" w:id="0">
    <w:p w:rsidR="004D541B" w:rsidRDefault="004D541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1B" w:rsidRDefault="004D541B" w:rsidP="00A66B18">
      <w:pPr>
        <w:spacing w:before="0" w:after="0"/>
      </w:pPr>
      <w:r>
        <w:separator/>
      </w:r>
    </w:p>
  </w:footnote>
  <w:footnote w:type="continuationSeparator" w:id="0">
    <w:p w:rsidR="004D541B" w:rsidRDefault="004D541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Encabezado"/>
    </w:pPr>
    <w:r w:rsidRPr="0041428F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580601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BD"/>
    <w:multiLevelType w:val="hybridMultilevel"/>
    <w:tmpl w:val="42DEA5B0"/>
    <w:lvl w:ilvl="0" w:tplc="100A000F">
      <w:start w:val="1"/>
      <w:numFmt w:val="decimal"/>
      <w:lvlText w:val="%1."/>
      <w:lvlJc w:val="left"/>
      <w:pPr>
        <w:ind w:left="1800" w:hanging="360"/>
      </w:p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F861B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41428D"/>
    <w:multiLevelType w:val="hybridMultilevel"/>
    <w:tmpl w:val="ABECF2D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1948BE"/>
    <w:multiLevelType w:val="hybridMultilevel"/>
    <w:tmpl w:val="E66070F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9D6D54"/>
    <w:multiLevelType w:val="hybridMultilevel"/>
    <w:tmpl w:val="F1F6F4D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10220D"/>
    <w:multiLevelType w:val="multilevel"/>
    <w:tmpl w:val="10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6DAB1B0A"/>
    <w:multiLevelType w:val="hybridMultilevel"/>
    <w:tmpl w:val="E4007BC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FE4D8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D52FF8"/>
    <w:multiLevelType w:val="hybridMultilevel"/>
    <w:tmpl w:val="F05A62B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3D5C24"/>
    <w:multiLevelType w:val="hybridMultilevel"/>
    <w:tmpl w:val="29FAB788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02"/>
    <w:rsid w:val="00051853"/>
    <w:rsid w:val="00083BAA"/>
    <w:rsid w:val="000B3251"/>
    <w:rsid w:val="000B6E13"/>
    <w:rsid w:val="0010680C"/>
    <w:rsid w:val="00152B0B"/>
    <w:rsid w:val="001766D6"/>
    <w:rsid w:val="00192419"/>
    <w:rsid w:val="001C270D"/>
    <w:rsid w:val="001D0B5A"/>
    <w:rsid w:val="001E2320"/>
    <w:rsid w:val="00214E28"/>
    <w:rsid w:val="002D20DA"/>
    <w:rsid w:val="003101B6"/>
    <w:rsid w:val="00310311"/>
    <w:rsid w:val="00352B81"/>
    <w:rsid w:val="00370B33"/>
    <w:rsid w:val="003779AD"/>
    <w:rsid w:val="00394757"/>
    <w:rsid w:val="003A0150"/>
    <w:rsid w:val="003E24DF"/>
    <w:rsid w:val="003E3004"/>
    <w:rsid w:val="0041428F"/>
    <w:rsid w:val="004A2B0D"/>
    <w:rsid w:val="004D541B"/>
    <w:rsid w:val="00513437"/>
    <w:rsid w:val="005B0E9D"/>
    <w:rsid w:val="005C2210"/>
    <w:rsid w:val="00615018"/>
    <w:rsid w:val="0062123A"/>
    <w:rsid w:val="0063429C"/>
    <w:rsid w:val="00646E75"/>
    <w:rsid w:val="006F6F10"/>
    <w:rsid w:val="007110AB"/>
    <w:rsid w:val="00783E79"/>
    <w:rsid w:val="007B3D25"/>
    <w:rsid w:val="007B5AE8"/>
    <w:rsid w:val="007C184E"/>
    <w:rsid w:val="007F5192"/>
    <w:rsid w:val="00854CE9"/>
    <w:rsid w:val="0089109B"/>
    <w:rsid w:val="00962EF4"/>
    <w:rsid w:val="009F6646"/>
    <w:rsid w:val="00A26FE7"/>
    <w:rsid w:val="00A66B18"/>
    <w:rsid w:val="00A6783B"/>
    <w:rsid w:val="00A96CF8"/>
    <w:rsid w:val="00AA089B"/>
    <w:rsid w:val="00AE1388"/>
    <w:rsid w:val="00AF3982"/>
    <w:rsid w:val="00B408DF"/>
    <w:rsid w:val="00B50294"/>
    <w:rsid w:val="00B57D6E"/>
    <w:rsid w:val="00B63ACB"/>
    <w:rsid w:val="00BD18AF"/>
    <w:rsid w:val="00C1682D"/>
    <w:rsid w:val="00C701F7"/>
    <w:rsid w:val="00C70786"/>
    <w:rsid w:val="00CA537C"/>
    <w:rsid w:val="00D10958"/>
    <w:rsid w:val="00D11C9A"/>
    <w:rsid w:val="00D620E3"/>
    <w:rsid w:val="00D66593"/>
    <w:rsid w:val="00D83D02"/>
    <w:rsid w:val="00DA79A9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  <w:rsid w:val="00F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D11C9A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FE7C83"/>
    <w:rPr>
      <w:color w:val="F49100" w:themeColor="hyperlink"/>
      <w:u w:val="single"/>
    </w:rPr>
  </w:style>
  <w:style w:type="table" w:styleId="Tablaconcuadrcula">
    <w:name w:val="Table Grid"/>
    <w:basedOn w:val="Tablanormal"/>
    <w:uiPriority w:val="39"/>
    <w:rsid w:val="00FE7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que%20Saavedra\AppData\Roaming\Microsoft\Plantilla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706F40-E6A3-4835-A5AB-33304500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4</Pages>
  <Words>674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2022-10-24T21:17:00Z</dcterms:created>
  <dcterms:modified xsi:type="dcterms:W3CDTF">2022-10-26T00:04:00Z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